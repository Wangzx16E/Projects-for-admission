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E4C22" w14:textId="77777777" w:rsidR="00CE252C" w:rsidRPr="00CE252C" w:rsidRDefault="00CE252C" w:rsidP="00930987">
      <w:pPr>
        <w:pStyle w:val="Heading1"/>
      </w:pPr>
      <w:r w:rsidRPr="00CE252C">
        <w:t>The Viola-Jones Algorithm</w:t>
      </w:r>
    </w:p>
    <w:p w14:paraId="61AB88B8" w14:textId="77777777" w:rsidR="00FC1795" w:rsidRDefault="00CE252C" w:rsidP="00CE252C">
      <w:pPr>
        <w:pStyle w:val="ListBullet"/>
      </w:pPr>
      <w:r>
        <w:t xml:space="preserve">Foundation of </w:t>
      </w:r>
      <w:proofErr w:type="spellStart"/>
      <w:r>
        <w:t>OpenCV</w:t>
      </w:r>
      <w:proofErr w:type="spellEnd"/>
      <w:r w:rsidR="00D24880">
        <w:t>, 2001</w:t>
      </w:r>
    </w:p>
    <w:p w14:paraId="0CA8E8EB" w14:textId="7AB2112C" w:rsidR="00CE252C" w:rsidRDefault="00D24880" w:rsidP="00CE252C">
      <w:pPr>
        <w:pStyle w:val="ListBullet"/>
      </w:pPr>
      <w:r>
        <w:t>S</w:t>
      </w:r>
      <w:r w:rsidR="00AE2FC3">
        <w:t>im</w:t>
      </w:r>
      <w:r>
        <w:t>plicity powerful</w:t>
      </w:r>
    </w:p>
    <w:p w14:paraId="46FC2C54" w14:textId="77777777" w:rsidR="00D24880" w:rsidRDefault="00D24880" w:rsidP="00CE252C">
      <w:pPr>
        <w:pStyle w:val="ListBullet"/>
      </w:pPr>
      <w:r>
        <w:t>Faces on image &amp; real-time video</w:t>
      </w:r>
    </w:p>
    <w:p w14:paraId="533D6BC1" w14:textId="77777777" w:rsidR="00D24880" w:rsidRDefault="00D24880" w:rsidP="00CE252C">
      <w:pPr>
        <w:pStyle w:val="ListBullet"/>
      </w:pPr>
      <w:r>
        <w:t>2 stages: training + detection</w:t>
      </w:r>
    </w:p>
    <w:p w14:paraId="765BB1C3" w14:textId="77777777" w:rsidR="00A841FD" w:rsidRDefault="00A841FD" w:rsidP="00A841FD">
      <w:pPr>
        <w:pStyle w:val="ListBullet"/>
        <w:numPr>
          <w:ilvl w:val="0"/>
          <w:numId w:val="0"/>
        </w:numPr>
        <w:ind w:left="432" w:hanging="432"/>
      </w:pPr>
    </w:p>
    <w:p w14:paraId="36BF8033" w14:textId="77777777" w:rsidR="00A841FD" w:rsidRDefault="00A841FD" w:rsidP="00A841FD">
      <w:pPr>
        <w:pStyle w:val="ListBullet"/>
        <w:numPr>
          <w:ilvl w:val="0"/>
          <w:numId w:val="0"/>
        </w:numPr>
        <w:ind w:left="432" w:hanging="432"/>
      </w:pPr>
      <w:r>
        <w:t>Started with Detection:</w:t>
      </w:r>
    </w:p>
    <w:p w14:paraId="6BA5EFD4" w14:textId="361B0503" w:rsidR="00A841FD" w:rsidRDefault="00476256" w:rsidP="00AF1934">
      <w:pPr>
        <w:pStyle w:val="ListBullet"/>
        <w:numPr>
          <w:ilvl w:val="0"/>
          <w:numId w:val="5"/>
        </w:numPr>
      </w:pPr>
      <w:r>
        <w:t>frontal face</w:t>
      </w:r>
    </w:p>
    <w:p w14:paraId="459C086D" w14:textId="77676FAF" w:rsidR="00476256" w:rsidRDefault="00476256" w:rsidP="00AF1934">
      <w:pPr>
        <w:pStyle w:val="ListBullet"/>
        <w:numPr>
          <w:ilvl w:val="0"/>
          <w:numId w:val="5"/>
        </w:numPr>
      </w:pPr>
      <w:r>
        <w:t>1</w:t>
      </w:r>
      <w:r w:rsidRPr="00476256">
        <w:rPr>
          <w:vertAlign w:val="superscript"/>
        </w:rPr>
        <w:t>st</w:t>
      </w:r>
      <w:r w:rsidR="00AE2FC3">
        <w:t xml:space="preserve">: </w:t>
      </w:r>
      <w:r>
        <w:t xml:space="preserve"> grey scale</w:t>
      </w:r>
      <w:r w:rsidR="0083387D">
        <w:t xml:space="preserve"> (Simplicity)</w:t>
      </w:r>
      <w:r w:rsidR="00643390">
        <w:t>; 2</w:t>
      </w:r>
      <w:r w:rsidR="00643390" w:rsidRPr="00643390">
        <w:rPr>
          <w:vertAlign w:val="superscript"/>
        </w:rPr>
        <w:t>nd</w:t>
      </w:r>
      <w:r w:rsidR="00573440">
        <w:t xml:space="preserve">: box looking for a face; </w:t>
      </w:r>
      <w:r w:rsidR="00643390">
        <w:t>HOW?</w:t>
      </w:r>
    </w:p>
    <w:p w14:paraId="3C56F44D" w14:textId="0BEC6834" w:rsidR="00643390" w:rsidRDefault="00573440" w:rsidP="00AF1934">
      <w:pPr>
        <w:pStyle w:val="ListBullet"/>
        <w:numPr>
          <w:ilvl w:val="0"/>
          <w:numId w:val="5"/>
        </w:numPr>
      </w:pPr>
      <w:r>
        <w:t>Rapid object detection using a boosted cascade of simple features(paper)</w:t>
      </w:r>
    </w:p>
    <w:p w14:paraId="57EE86E9" w14:textId="22876D79" w:rsidR="00FC1795" w:rsidRDefault="00DC72C4" w:rsidP="00930987">
      <w:pPr>
        <w:pStyle w:val="Heading1"/>
      </w:pPr>
      <w:proofErr w:type="spellStart"/>
      <w:r>
        <w:t>Haar</w:t>
      </w:r>
      <w:proofErr w:type="spellEnd"/>
      <w:r>
        <w:t>-like Features</w:t>
      </w:r>
    </w:p>
    <w:p w14:paraId="5754DC96" w14:textId="7DDF20AB" w:rsidR="00DC72C4" w:rsidRDefault="003343A1" w:rsidP="00DC72C4">
      <w:pPr>
        <w:pStyle w:val="ListBullet"/>
      </w:pPr>
      <w:proofErr w:type="spellStart"/>
      <w:r>
        <w:t>Haar</w:t>
      </w:r>
      <w:proofErr w:type="spellEnd"/>
      <w:r>
        <w:t xml:space="preserve"> wavelet</w:t>
      </w:r>
    </w:p>
    <w:p w14:paraId="4040FEF9" w14:textId="465DEFAC" w:rsidR="0016654E" w:rsidRDefault="0016654E" w:rsidP="00DC72C4">
      <w:pPr>
        <w:pStyle w:val="ListBullet"/>
      </w:pPr>
      <w:r>
        <w:t xml:space="preserve">Edge Features / Line Features / </w:t>
      </w:r>
      <w:r w:rsidR="000B11A5">
        <w:t>Four-rectangle Features</w:t>
      </w:r>
    </w:p>
    <w:p w14:paraId="205D2AFE" w14:textId="5775B09A" w:rsidR="008C7519" w:rsidRDefault="00EC2926" w:rsidP="00DC72C4">
      <w:pPr>
        <w:pStyle w:val="ListBullet"/>
      </w:pPr>
      <w:r>
        <w:t>Calculate sum</w:t>
      </w:r>
      <w:r w:rsidR="00752BC2">
        <w:t xml:space="preserve"> / </w:t>
      </w:r>
      <w:r w:rsidR="009669A5">
        <w:t xml:space="preserve">Threshold </w:t>
      </w:r>
    </w:p>
    <w:p w14:paraId="41AC9D4F" w14:textId="1185A608" w:rsidR="00B655BF" w:rsidRDefault="00762068" w:rsidP="00B655BF">
      <w:pPr>
        <w:pStyle w:val="ListBullet"/>
      </w:pPr>
      <w:r>
        <w:t xml:space="preserve">Just rectangle, mended by computational efficiency </w:t>
      </w:r>
    </w:p>
    <w:p w14:paraId="281B5622" w14:textId="3BC413DE" w:rsidR="00B655BF" w:rsidRDefault="00B655BF" w:rsidP="00B655BF">
      <w:pPr>
        <w:pStyle w:val="Heading1"/>
      </w:pPr>
      <w:r>
        <w:t>Integral Image</w:t>
      </w:r>
    </w:p>
    <w:p w14:paraId="70E92C97" w14:textId="4733C07D" w:rsidR="00733EEB" w:rsidRDefault="00AE32A0" w:rsidP="00733EEB">
      <w:pPr>
        <w:pStyle w:val="ListBullet"/>
      </w:pPr>
      <w:r>
        <w:rPr>
          <w:lang w:eastAsia="zh-CN"/>
        </w:rPr>
        <w:t xml:space="preserve">A hack </w:t>
      </w:r>
      <w:r w:rsidR="00762068">
        <w:rPr>
          <w:lang w:eastAsia="zh-CN"/>
        </w:rPr>
        <w:t>offers computational efficiency</w:t>
      </w:r>
    </w:p>
    <w:p w14:paraId="49BC604E" w14:textId="20AA30C4" w:rsidR="009A6509" w:rsidRDefault="009A6509" w:rsidP="005F600B">
      <w:pPr>
        <w:pStyle w:val="ListBullet"/>
      </w:pPr>
      <w:r>
        <w:rPr>
          <w:lang w:eastAsia="zh-CN"/>
        </w:rPr>
        <w:t xml:space="preserve">Add above + left </w:t>
      </w:r>
    </w:p>
    <w:p w14:paraId="4BD96220" w14:textId="77777777" w:rsidR="00A5234F" w:rsidRDefault="00A5234F" w:rsidP="00A5234F">
      <w:pPr>
        <w:pStyle w:val="ListBullet"/>
        <w:numPr>
          <w:ilvl w:val="0"/>
          <w:numId w:val="0"/>
        </w:numPr>
        <w:ind w:left="432" w:hanging="432"/>
        <w:rPr>
          <w:lang w:eastAsia="zh-CN"/>
        </w:rPr>
      </w:pPr>
    </w:p>
    <w:p w14:paraId="6D964229" w14:textId="7BC6F535" w:rsidR="00A5234F" w:rsidRDefault="00A5234F" w:rsidP="00A5234F">
      <w:pPr>
        <w:pStyle w:val="Heading1"/>
      </w:pPr>
      <w:r>
        <w:lastRenderedPageBreak/>
        <w:t>Training Classif</w:t>
      </w:r>
      <w:r w:rsidR="00996723">
        <w:rPr>
          <w:rFonts w:hint="eastAsia"/>
          <w:lang w:eastAsia="zh-CN"/>
        </w:rPr>
        <w:t>i</w:t>
      </w:r>
      <w:r>
        <w:t>er</w:t>
      </w:r>
    </w:p>
    <w:p w14:paraId="1E6E7112" w14:textId="79282090" w:rsidR="00CC099E" w:rsidRDefault="00E158C1" w:rsidP="00CC099E">
      <w:pPr>
        <w:pStyle w:val="ListBullet"/>
      </w:pPr>
      <w:r>
        <w:t xml:space="preserve">When training, scale the image down to </w:t>
      </w:r>
      <w:r w:rsidR="00A3608D">
        <w:t>24 X 24px</w:t>
      </w:r>
      <w:r>
        <w:t xml:space="preserve">; when </w:t>
      </w:r>
      <w:r w:rsidR="00300E37">
        <w:t>detecting, scale the features up.</w:t>
      </w:r>
    </w:p>
    <w:p w14:paraId="594A485C" w14:textId="666628B3" w:rsidR="009329D4" w:rsidRDefault="009329D4" w:rsidP="00CC099E">
      <w:pPr>
        <w:pStyle w:val="ListBullet"/>
      </w:pPr>
      <w:r>
        <w:t xml:space="preserve">Lots </w:t>
      </w:r>
      <w:r w:rsidR="00075586">
        <w:t>of Face + Non-Face images. For faces, mirror the face can double it.</w:t>
      </w:r>
    </w:p>
    <w:p w14:paraId="1F4A2C0F" w14:textId="42F2B5A9" w:rsidR="003A2278" w:rsidRDefault="003A2278" w:rsidP="00CC099E">
      <w:pPr>
        <w:pStyle w:val="ListBullet"/>
      </w:pPr>
      <w:r>
        <w:t xml:space="preserve">Face image </w:t>
      </w:r>
      <w:r>
        <w:sym w:font="Wingdings" w:char="F0E0"/>
      </w:r>
      <w:r>
        <w:t xml:space="preserve"> common features, Non-Face </w:t>
      </w:r>
      <w:r>
        <w:sym w:font="Wingdings" w:char="F0E0"/>
      </w:r>
      <w:r>
        <w:t xml:space="preserve"> drop false positive</w:t>
      </w:r>
    </w:p>
    <w:p w14:paraId="01FB6AD9" w14:textId="77777777" w:rsidR="00923763" w:rsidRDefault="00923763" w:rsidP="00923763">
      <w:pPr>
        <w:pStyle w:val="ListBullet"/>
        <w:numPr>
          <w:ilvl w:val="0"/>
          <w:numId w:val="0"/>
        </w:numPr>
        <w:ind w:left="432" w:hanging="432"/>
      </w:pPr>
    </w:p>
    <w:p w14:paraId="3F88D9E7" w14:textId="6B823D76" w:rsidR="002816F4" w:rsidRDefault="006006CB" w:rsidP="002816F4">
      <w:pPr>
        <w:pStyle w:val="Heading1"/>
      </w:pPr>
      <w:r>
        <w:t>Hacks</w:t>
      </w:r>
    </w:p>
    <w:p w14:paraId="409D09BD" w14:textId="77777777" w:rsidR="00CF7C74" w:rsidRDefault="006006CB" w:rsidP="006006CB">
      <w:pPr>
        <w:pStyle w:val="ListBullet"/>
      </w:pPr>
      <w:r>
        <w:t>Adaptive Boosting (</w:t>
      </w:r>
      <w:proofErr w:type="spellStart"/>
      <w:r>
        <w:t>Adaboost</w:t>
      </w:r>
      <w:proofErr w:type="spellEnd"/>
      <w:proofErr w:type="gramStart"/>
      <w:r>
        <w:t>)</w:t>
      </w:r>
      <w:r>
        <w:rPr>
          <w:rFonts w:hint="eastAsia"/>
          <w:lang w:eastAsia="zh-CN"/>
        </w:rPr>
        <w:t xml:space="preserve"> </w:t>
      </w:r>
      <w:r w:rsidR="00123D16">
        <w:rPr>
          <w:rFonts w:hint="eastAsia"/>
          <w:lang w:eastAsia="zh-CN"/>
        </w:rPr>
        <w:t>:</w:t>
      </w:r>
      <w:proofErr w:type="gramEnd"/>
      <w:r w:rsidR="00123D16">
        <w:rPr>
          <w:rFonts w:hint="eastAsia"/>
          <w:lang w:eastAsia="zh-CN"/>
        </w:rPr>
        <w:t xml:space="preserve"> </w:t>
      </w:r>
    </w:p>
    <w:p w14:paraId="6A9ECF72" w14:textId="638B802F" w:rsidR="002816F4" w:rsidRDefault="00CD077C" w:rsidP="00CF7C74">
      <w:pPr>
        <w:pStyle w:val="ListBullet"/>
        <w:numPr>
          <w:ilvl w:val="0"/>
          <w:numId w:val="0"/>
        </w:numPr>
        <w:ind w:left="432"/>
      </w:pPr>
      <w:r>
        <w:t xml:space="preserve">Strong classifier = sum (weak </w:t>
      </w:r>
      <w:proofErr w:type="gramStart"/>
      <w:r>
        <w:t>classifier )</w:t>
      </w:r>
      <w:proofErr w:type="gramEnd"/>
    </w:p>
    <w:p w14:paraId="7E7CB680" w14:textId="5E7B2357" w:rsidR="006006CB" w:rsidRDefault="00123D16" w:rsidP="006006CB">
      <w:pPr>
        <w:pStyle w:val="ListBullet"/>
      </w:pPr>
      <w:proofErr w:type="gramStart"/>
      <w:r>
        <w:t>Cascading :</w:t>
      </w:r>
      <w:proofErr w:type="gramEnd"/>
    </w:p>
    <w:p w14:paraId="60CD8321" w14:textId="472C7FF9" w:rsidR="00D64327" w:rsidRPr="002816F4" w:rsidRDefault="00D64327" w:rsidP="00D64327">
      <w:pPr>
        <w:pStyle w:val="ListBullet"/>
        <w:numPr>
          <w:ilvl w:val="0"/>
          <w:numId w:val="0"/>
        </w:numPr>
        <w:ind w:left="432"/>
      </w:pPr>
      <w:r>
        <w:t xml:space="preserve">Sub-window </w:t>
      </w:r>
      <w:bookmarkStart w:id="0" w:name="_GoBack"/>
      <w:bookmarkEnd w:id="0"/>
    </w:p>
    <w:sectPr w:rsidR="00D64327" w:rsidRPr="002816F4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D4B65B" w14:textId="77777777" w:rsidR="005E6757" w:rsidRDefault="005E6757">
      <w:r>
        <w:separator/>
      </w:r>
    </w:p>
    <w:p w14:paraId="526486BE" w14:textId="77777777" w:rsidR="005E6757" w:rsidRDefault="005E6757"/>
  </w:endnote>
  <w:endnote w:type="continuationSeparator" w:id="0">
    <w:p w14:paraId="7CCAB4DE" w14:textId="77777777" w:rsidR="005E6757" w:rsidRDefault="005E6757">
      <w:r>
        <w:continuationSeparator/>
      </w:r>
    </w:p>
    <w:p w14:paraId="0789AB8D" w14:textId="77777777" w:rsidR="005E6757" w:rsidRDefault="005E67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636806" w14:textId="77777777" w:rsidR="00FC1795" w:rsidRDefault="00530B6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7C7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085048" w14:textId="77777777" w:rsidR="005E6757" w:rsidRDefault="005E6757">
      <w:r>
        <w:separator/>
      </w:r>
    </w:p>
    <w:p w14:paraId="18FCB160" w14:textId="77777777" w:rsidR="005E6757" w:rsidRDefault="005E6757"/>
  </w:footnote>
  <w:footnote w:type="continuationSeparator" w:id="0">
    <w:p w14:paraId="37C1A8EB" w14:textId="77777777" w:rsidR="005E6757" w:rsidRDefault="005E6757">
      <w:r>
        <w:continuationSeparator/>
      </w:r>
    </w:p>
    <w:p w14:paraId="1B7A007D" w14:textId="77777777" w:rsidR="005E6757" w:rsidRDefault="005E6757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DD5A4D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1C5ACC"/>
    <w:multiLevelType w:val="hybridMultilevel"/>
    <w:tmpl w:val="20B0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06CDF"/>
    <w:multiLevelType w:val="hybridMultilevel"/>
    <w:tmpl w:val="1BE8EBD2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A119D2"/>
    <w:multiLevelType w:val="hybridMultilevel"/>
    <w:tmpl w:val="692E9B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620C5F"/>
    <w:multiLevelType w:val="hybridMultilevel"/>
    <w:tmpl w:val="9A1E0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52C"/>
    <w:rsid w:val="00075586"/>
    <w:rsid w:val="000B11A5"/>
    <w:rsid w:val="00123D16"/>
    <w:rsid w:val="001454DD"/>
    <w:rsid w:val="0016654E"/>
    <w:rsid w:val="001B3501"/>
    <w:rsid w:val="001C036F"/>
    <w:rsid w:val="002816F4"/>
    <w:rsid w:val="00300E37"/>
    <w:rsid w:val="003343A1"/>
    <w:rsid w:val="003A2278"/>
    <w:rsid w:val="003C3240"/>
    <w:rsid w:val="00476256"/>
    <w:rsid w:val="00530B67"/>
    <w:rsid w:val="00573440"/>
    <w:rsid w:val="005A5103"/>
    <w:rsid w:val="005E6757"/>
    <w:rsid w:val="005F600B"/>
    <w:rsid w:val="006006CB"/>
    <w:rsid w:val="00643390"/>
    <w:rsid w:val="006B4E5F"/>
    <w:rsid w:val="00703A54"/>
    <w:rsid w:val="00733EEB"/>
    <w:rsid w:val="00752BC2"/>
    <w:rsid w:val="00762068"/>
    <w:rsid w:val="0083387D"/>
    <w:rsid w:val="008C7519"/>
    <w:rsid w:val="00923763"/>
    <w:rsid w:val="00923919"/>
    <w:rsid w:val="00930987"/>
    <w:rsid w:val="009329D4"/>
    <w:rsid w:val="009669A5"/>
    <w:rsid w:val="00996723"/>
    <w:rsid w:val="009A6509"/>
    <w:rsid w:val="00A3608D"/>
    <w:rsid w:val="00A5234F"/>
    <w:rsid w:val="00A841FD"/>
    <w:rsid w:val="00AE19EA"/>
    <w:rsid w:val="00AE2FC3"/>
    <w:rsid w:val="00AE32A0"/>
    <w:rsid w:val="00AF1934"/>
    <w:rsid w:val="00B655BF"/>
    <w:rsid w:val="00CC099E"/>
    <w:rsid w:val="00CD077C"/>
    <w:rsid w:val="00CE252C"/>
    <w:rsid w:val="00CF7C74"/>
    <w:rsid w:val="00D24880"/>
    <w:rsid w:val="00D64327"/>
    <w:rsid w:val="00DC72C4"/>
    <w:rsid w:val="00E158C1"/>
    <w:rsid w:val="00E77AE3"/>
    <w:rsid w:val="00EC2926"/>
    <w:rsid w:val="00FC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AA7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281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angzhixuan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57</TotalTime>
  <Pages>2</Pages>
  <Words>134</Words>
  <Characters>769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38</cp:revision>
  <dcterms:created xsi:type="dcterms:W3CDTF">2018-01-18T20:00:00Z</dcterms:created>
  <dcterms:modified xsi:type="dcterms:W3CDTF">2018-01-20T11:52:00Z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